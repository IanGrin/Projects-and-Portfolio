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C8B9D4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5767993" w14:textId="764E13D1" w:rsidR="00692703" w:rsidRPr="00CF1A49" w:rsidRDefault="00C77E8B" w:rsidP="00913946">
            <w:pPr>
              <w:pStyle w:val="Title"/>
            </w:pPr>
            <w:r>
              <w:t>Ian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Merritt</w:t>
            </w:r>
          </w:p>
          <w:p w14:paraId="0D22E2C2" w14:textId="341C20A2" w:rsidR="00692703" w:rsidRPr="00CF1A49" w:rsidRDefault="00C77E8B" w:rsidP="00913946">
            <w:pPr>
              <w:pStyle w:val="ContactInfo"/>
              <w:contextualSpacing w:val="0"/>
            </w:pPr>
            <w:r>
              <w:t>488 S 1300 W Provo, Ut 84601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48FC0A00A304B258D5F59F35A544BA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(801) 473-1745</w:t>
            </w:r>
          </w:p>
          <w:p w14:paraId="0E61E49A" w14:textId="39F7E102" w:rsidR="00692703" w:rsidRPr="00CF1A49" w:rsidRDefault="00C77E8B" w:rsidP="00913946">
            <w:pPr>
              <w:pStyle w:val="ContactInfoEmphasis"/>
              <w:contextualSpacing w:val="0"/>
            </w:pPr>
            <w:r>
              <w:t>Ian.m.merritt@me.com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C1C416BD87D4045B0A07C3BF982AD4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653A4" w:rsidRPr="007653A4">
              <w:t>linkedin.com/in/</w:t>
            </w:r>
            <w:proofErr w:type="spellStart"/>
            <w:r w:rsidR="007653A4" w:rsidRPr="007653A4">
              <w:t>immerritt</w:t>
            </w:r>
            <w:proofErr w:type="spellEnd"/>
            <w:r w:rsidR="007653A4" w:rsidRPr="007653A4">
              <w:t>/</w:t>
            </w:r>
          </w:p>
        </w:tc>
      </w:tr>
      <w:tr w:rsidR="009571D8" w:rsidRPr="00CF1A49" w14:paraId="67A4A7EF" w14:textId="77777777" w:rsidTr="00692703">
        <w:tc>
          <w:tcPr>
            <w:tcW w:w="9360" w:type="dxa"/>
            <w:tcMar>
              <w:top w:w="432" w:type="dxa"/>
            </w:tcMar>
          </w:tcPr>
          <w:p w14:paraId="731E2CAC" w14:textId="61E5835E" w:rsidR="001755A8" w:rsidRPr="00CF1A49" w:rsidRDefault="00AE19AD" w:rsidP="00913946">
            <w:pPr>
              <w:contextualSpacing w:val="0"/>
            </w:pPr>
            <w:r>
              <w:t xml:space="preserve">I am currently going to school full time working towards </w:t>
            </w:r>
            <w:r w:rsidR="00525624">
              <w:t>a</w:t>
            </w:r>
            <w:r>
              <w:t xml:space="preserve"> Full-Stack Web Development </w:t>
            </w:r>
            <w:r w:rsidR="00525624">
              <w:t>degree</w:t>
            </w:r>
            <w:r w:rsidR="001F5EE2">
              <w:t xml:space="preserve"> and will resume my pursuit towards earning a Bachelor’s Degree in Computer Engineering</w:t>
            </w:r>
            <w:r w:rsidR="00FA1D3A">
              <w:t xml:space="preserve"> after my graduation from Bottega University. </w:t>
            </w:r>
          </w:p>
        </w:tc>
      </w:tr>
    </w:tbl>
    <w:p w14:paraId="32CB79EE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261228063524C26ACF43D64FF9D466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A23D314" w14:textId="77777777" w:rsidTr="00D66A52">
        <w:tc>
          <w:tcPr>
            <w:tcW w:w="9355" w:type="dxa"/>
          </w:tcPr>
          <w:p w14:paraId="43116DD6" w14:textId="379BBF1E" w:rsidR="001D0BF1" w:rsidRPr="00CF1A49" w:rsidRDefault="00B67D4B" w:rsidP="001D0BF1">
            <w:pPr>
              <w:pStyle w:val="Heading3"/>
              <w:contextualSpacing w:val="0"/>
            </w:pPr>
            <w:r>
              <w:t>2019</w:t>
            </w:r>
            <w:r w:rsidR="001D0BF1" w:rsidRPr="00CF1A49">
              <w:t xml:space="preserve"> – </w:t>
            </w:r>
            <w:r>
              <w:t>2022</w:t>
            </w:r>
          </w:p>
          <w:p w14:paraId="0EAF846F" w14:textId="70276847" w:rsidR="001D0BF1" w:rsidRDefault="00B67D4B" w:rsidP="001D0BF1">
            <w:pPr>
              <w:pStyle w:val="Heading2"/>
              <w:contextualSpacing w:val="0"/>
              <w:rPr>
                <w:rStyle w:val="SubtleReference"/>
              </w:rPr>
            </w:pPr>
            <w:r>
              <w:t>Accounts Receivable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Red Mountain Wholesale</w:t>
            </w:r>
          </w:p>
          <w:p w14:paraId="20205BC0" w14:textId="77777777" w:rsidR="00BF6D31" w:rsidRPr="00CF1A49" w:rsidRDefault="00BF6D31" w:rsidP="001D0BF1">
            <w:pPr>
              <w:pStyle w:val="Heading2"/>
              <w:contextualSpacing w:val="0"/>
            </w:pPr>
          </w:p>
          <w:p w14:paraId="0F7B9897" w14:textId="0BFC85A9" w:rsidR="00E52745" w:rsidRDefault="00B373C4" w:rsidP="00B373C4">
            <w:pPr>
              <w:pStyle w:val="ListParagraph"/>
              <w:numPr>
                <w:ilvl w:val="0"/>
                <w:numId w:val="14"/>
              </w:numPr>
            </w:pPr>
            <w:r>
              <w:t>Promoted to Accounts Receivable department and Main Office Clerk</w:t>
            </w:r>
            <w:r w:rsidR="00A60C79">
              <w:t>.</w:t>
            </w:r>
          </w:p>
          <w:p w14:paraId="64259F82" w14:textId="472CA67B" w:rsidR="00AE25D5" w:rsidRDefault="00AE25D5" w:rsidP="00B373C4">
            <w:pPr>
              <w:pStyle w:val="ListParagraph"/>
              <w:numPr>
                <w:ilvl w:val="0"/>
                <w:numId w:val="14"/>
              </w:numPr>
            </w:pPr>
            <w:r>
              <w:t>Arrive</w:t>
            </w:r>
            <w:r w:rsidR="009E365D">
              <w:t>d</w:t>
            </w:r>
            <w:r>
              <w:t xml:space="preserve"> early to create invoice</w:t>
            </w:r>
            <w:r w:rsidR="008F5468">
              <w:t>s</w:t>
            </w:r>
            <w:r>
              <w:t xml:space="preserve"> in </w:t>
            </w:r>
            <w:r w:rsidR="00AA6D58">
              <w:t>NetSuite</w:t>
            </w:r>
            <w:r>
              <w:t xml:space="preserve"> from</w:t>
            </w:r>
            <w:r w:rsidR="00474D66">
              <w:t xml:space="preserve"> sales orders</w:t>
            </w:r>
            <w:r w:rsidR="00B70ABB">
              <w:t xml:space="preserve"> and made sure all deliveries were accounted for before drivers began their routes.</w:t>
            </w:r>
          </w:p>
          <w:p w14:paraId="521AC1B6" w14:textId="5B960CA4" w:rsidR="00253879" w:rsidRDefault="00474D66" w:rsidP="00B70ABB">
            <w:pPr>
              <w:pStyle w:val="ListParagraph"/>
              <w:numPr>
                <w:ilvl w:val="0"/>
                <w:numId w:val="14"/>
              </w:numPr>
            </w:pPr>
            <w:r>
              <w:t>Made sure inventory was correctly</w:t>
            </w:r>
            <w:r w:rsidR="00B85BFB">
              <w:t xml:space="preserve"> fulfilled on all invoices.</w:t>
            </w:r>
          </w:p>
          <w:p w14:paraId="233644A0" w14:textId="02A4A455" w:rsidR="00D212C3" w:rsidRDefault="00D212C3" w:rsidP="00B373C4">
            <w:pPr>
              <w:pStyle w:val="ListParagraph"/>
              <w:numPr>
                <w:ilvl w:val="0"/>
                <w:numId w:val="14"/>
              </w:numPr>
            </w:pPr>
            <w:r>
              <w:t>Kept accounts financially up to date</w:t>
            </w:r>
            <w:r w:rsidR="005A4FA5">
              <w:t xml:space="preserve"> and contacted delinquent accounts to schedule payments</w:t>
            </w:r>
            <w:r w:rsidR="00B5363E">
              <w:t xml:space="preserve"> and issued credits that might accompany the invoices.</w:t>
            </w:r>
          </w:p>
          <w:p w14:paraId="2777325C" w14:textId="5BD40271" w:rsidR="005A4FA5" w:rsidRDefault="002835A9" w:rsidP="00B373C4">
            <w:pPr>
              <w:pStyle w:val="ListParagraph"/>
              <w:numPr>
                <w:ilvl w:val="0"/>
                <w:numId w:val="14"/>
              </w:numPr>
            </w:pPr>
            <w:r>
              <w:t>Responsible for d</w:t>
            </w:r>
            <w:r w:rsidR="009E365D">
              <w:t>aily bank deposit</w:t>
            </w:r>
            <w:r>
              <w:t>s</w:t>
            </w:r>
            <w:r w:rsidR="00A60C79">
              <w:t>.</w:t>
            </w:r>
          </w:p>
          <w:p w14:paraId="01B8E65D" w14:textId="1164DB59" w:rsidR="00120E97" w:rsidRDefault="00120E97" w:rsidP="00B373C4">
            <w:pPr>
              <w:pStyle w:val="ListParagraph"/>
              <w:numPr>
                <w:ilvl w:val="0"/>
                <w:numId w:val="14"/>
              </w:numPr>
            </w:pPr>
            <w:r>
              <w:t xml:space="preserve">Customer </w:t>
            </w:r>
            <w:r w:rsidR="001C0578">
              <w:t>care</w:t>
            </w:r>
            <w:r w:rsidR="00575449">
              <w:t>/</w:t>
            </w:r>
            <w:r>
              <w:t>service</w:t>
            </w:r>
            <w:r w:rsidR="00A60C79">
              <w:t>.</w:t>
            </w:r>
          </w:p>
          <w:p w14:paraId="7E785A0E" w14:textId="24FA1756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61419A6E" w14:textId="77777777" w:rsidTr="00F61DF9">
        <w:tc>
          <w:tcPr>
            <w:tcW w:w="9355" w:type="dxa"/>
            <w:tcMar>
              <w:top w:w="216" w:type="dxa"/>
            </w:tcMar>
          </w:tcPr>
          <w:p w14:paraId="547BF9C5" w14:textId="4B054586" w:rsidR="00BF6D31" w:rsidRPr="00CF1A49" w:rsidRDefault="00650DF4" w:rsidP="00F61DF9">
            <w:pPr>
              <w:pStyle w:val="Heading3"/>
              <w:contextualSpacing w:val="0"/>
            </w:pPr>
            <w:r>
              <w:t>2015</w:t>
            </w:r>
            <w:r w:rsidR="00F61DF9" w:rsidRPr="00CF1A49">
              <w:t xml:space="preserve"> – </w:t>
            </w:r>
            <w:r>
              <w:t>2019</w:t>
            </w:r>
          </w:p>
          <w:p w14:paraId="03D8B07B" w14:textId="67E115EA" w:rsidR="00F61DF9" w:rsidRDefault="00650DF4" w:rsidP="00F61DF9">
            <w:pPr>
              <w:pStyle w:val="Heading2"/>
              <w:contextualSpacing w:val="0"/>
              <w:rPr>
                <w:rStyle w:val="SubtleReference"/>
              </w:rPr>
            </w:pPr>
            <w:r>
              <w:t>Sales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Red Mountain Wholesale</w:t>
            </w:r>
          </w:p>
          <w:p w14:paraId="1E778E9B" w14:textId="77777777" w:rsidR="00BF6D31" w:rsidRPr="00CF1A49" w:rsidRDefault="00BF6D31" w:rsidP="00F61DF9">
            <w:pPr>
              <w:pStyle w:val="Heading2"/>
              <w:contextualSpacing w:val="0"/>
            </w:pPr>
          </w:p>
          <w:p w14:paraId="0D231A28" w14:textId="4803EB4A" w:rsidR="00A97E27" w:rsidRDefault="00A97E27" w:rsidP="00A97E27">
            <w:pPr>
              <w:pStyle w:val="ListParagraph"/>
              <w:numPr>
                <w:ilvl w:val="0"/>
                <w:numId w:val="15"/>
              </w:numPr>
            </w:pPr>
            <w:r>
              <w:t>Warehouse</w:t>
            </w:r>
            <w:r w:rsidR="00C10ADC">
              <w:t xml:space="preserve"> work</w:t>
            </w:r>
            <w:r w:rsidR="00A60C79">
              <w:t>.</w:t>
            </w:r>
          </w:p>
          <w:p w14:paraId="7E2B7D38" w14:textId="5A00BC4B" w:rsidR="00C10ADC" w:rsidRDefault="00C10ADC" w:rsidP="00A97E27">
            <w:pPr>
              <w:pStyle w:val="ListParagraph"/>
              <w:numPr>
                <w:ilvl w:val="0"/>
                <w:numId w:val="15"/>
              </w:numPr>
            </w:pPr>
            <w:r>
              <w:t>Gathering and saving product for customers.</w:t>
            </w:r>
          </w:p>
          <w:p w14:paraId="7F077B42" w14:textId="57A41F7D" w:rsidR="00C10ADC" w:rsidRDefault="00FD27C6" w:rsidP="00A97E27">
            <w:pPr>
              <w:pStyle w:val="ListParagraph"/>
              <w:numPr>
                <w:ilvl w:val="0"/>
                <w:numId w:val="15"/>
              </w:numPr>
            </w:pPr>
            <w:r>
              <w:t>Sales order creation with customers in person and over the phone.</w:t>
            </w:r>
          </w:p>
          <w:p w14:paraId="178410EF" w14:textId="62AF1072" w:rsidR="00663538" w:rsidRDefault="00663538" w:rsidP="00A97E27">
            <w:pPr>
              <w:pStyle w:val="ListParagraph"/>
              <w:numPr>
                <w:ilvl w:val="0"/>
                <w:numId w:val="15"/>
              </w:numPr>
            </w:pPr>
            <w:r>
              <w:t>Customer care</w:t>
            </w:r>
            <w:r w:rsidR="00B65E5C">
              <w:t>/service.</w:t>
            </w:r>
          </w:p>
          <w:p w14:paraId="3A92FB88" w14:textId="459404E6" w:rsidR="00663538" w:rsidRDefault="00837EA0" w:rsidP="00A97E27">
            <w:pPr>
              <w:pStyle w:val="ListParagraph"/>
              <w:numPr>
                <w:ilvl w:val="0"/>
                <w:numId w:val="15"/>
              </w:numPr>
            </w:pPr>
            <w:r>
              <w:t>Product and event advice.</w:t>
            </w:r>
          </w:p>
          <w:p w14:paraId="10D92C31" w14:textId="14F898DC" w:rsidR="00500A71" w:rsidRDefault="00500A71" w:rsidP="00A97E27">
            <w:pPr>
              <w:pStyle w:val="ListParagraph"/>
              <w:numPr>
                <w:ilvl w:val="0"/>
                <w:numId w:val="15"/>
              </w:numPr>
            </w:pPr>
            <w:r>
              <w:t>New product care and handling education.</w:t>
            </w:r>
          </w:p>
          <w:p w14:paraId="2AF7032D" w14:textId="1F099927" w:rsidR="00F61DF9" w:rsidRDefault="00F61DF9" w:rsidP="00F61DF9"/>
        </w:tc>
      </w:tr>
      <w:tr w:rsidR="009877B7" w:rsidRPr="00CF1A49" w14:paraId="3DE59CE0" w14:textId="77777777" w:rsidTr="00BE1575">
        <w:trPr>
          <w:trHeight w:val="490"/>
        </w:trPr>
        <w:tc>
          <w:tcPr>
            <w:tcW w:w="9355" w:type="dxa"/>
            <w:tcMar>
              <w:top w:w="216" w:type="dxa"/>
            </w:tcMar>
          </w:tcPr>
          <w:p w14:paraId="6131A3F8" w14:textId="574C4EDB" w:rsidR="009877B7" w:rsidRDefault="00917A92" w:rsidP="00F61DF9">
            <w:pPr>
              <w:pStyle w:val="Heading3"/>
            </w:pPr>
            <w:r>
              <w:rPr>
                <w:caps w:val="0"/>
              </w:rPr>
              <w:t>2014 – 2015</w:t>
            </w:r>
          </w:p>
          <w:p w14:paraId="6BB64BE4" w14:textId="6F1E44AD" w:rsidR="00C25AE5" w:rsidRDefault="000F7612" w:rsidP="00F61DF9">
            <w:pPr>
              <w:pStyle w:val="Heading3"/>
              <w:rPr>
                <w:b w:val="0"/>
                <w:bCs/>
                <w:sz w:val="26"/>
                <w:szCs w:val="26"/>
              </w:rPr>
            </w:pPr>
            <w:r>
              <w:rPr>
                <w:caps w:val="0"/>
                <w:color w:val="1D824C" w:themeColor="accent1"/>
                <w:sz w:val="26"/>
                <w:szCs w:val="26"/>
              </w:rPr>
              <w:t>Supervisor</w:t>
            </w:r>
            <w:r w:rsidR="00917A92">
              <w:rPr>
                <w:caps w:val="0"/>
                <w:color w:val="1D824C" w:themeColor="accent1"/>
                <w:sz w:val="26"/>
                <w:szCs w:val="26"/>
              </w:rPr>
              <w:t xml:space="preserve">, </w:t>
            </w:r>
            <w:r w:rsidR="00917A92">
              <w:rPr>
                <w:b w:val="0"/>
                <w:bCs/>
                <w:caps w:val="0"/>
                <w:sz w:val="26"/>
                <w:szCs w:val="26"/>
              </w:rPr>
              <w:t>taco time restaurant</w:t>
            </w:r>
          </w:p>
          <w:p w14:paraId="13471DCE" w14:textId="77777777" w:rsidR="00232E41" w:rsidRDefault="00232E41" w:rsidP="00F61DF9">
            <w:pPr>
              <w:pStyle w:val="Heading3"/>
              <w:rPr>
                <w:b w:val="0"/>
                <w:bCs/>
                <w:sz w:val="26"/>
                <w:szCs w:val="26"/>
              </w:rPr>
            </w:pPr>
          </w:p>
          <w:p w14:paraId="55EE0159" w14:textId="37C4AE81" w:rsidR="00232E41" w:rsidRPr="0063702E" w:rsidRDefault="00DE4C67" w:rsidP="00232E41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caps w:val="0"/>
                <w:szCs w:val="22"/>
              </w:rPr>
              <w:t>Over</w:t>
            </w:r>
            <w:r w:rsidR="0063702E">
              <w:rPr>
                <w:b w:val="0"/>
                <w:bCs/>
                <w:caps w:val="0"/>
                <w:szCs w:val="22"/>
              </w:rPr>
              <w:t xml:space="preserve"> employees on shift</w:t>
            </w:r>
            <w:r w:rsidR="00A60C79">
              <w:rPr>
                <w:b w:val="0"/>
                <w:bCs/>
                <w:caps w:val="0"/>
                <w:szCs w:val="22"/>
              </w:rPr>
              <w:t>.</w:t>
            </w:r>
          </w:p>
          <w:p w14:paraId="300BF3E9" w14:textId="0F6760E2" w:rsidR="0063702E" w:rsidRPr="00F51EB7" w:rsidRDefault="00F51EB7" w:rsidP="00232E41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caps w:val="0"/>
                <w:szCs w:val="22"/>
              </w:rPr>
              <w:t>Kept food restocked and cooked</w:t>
            </w:r>
            <w:r w:rsidR="00A60C79">
              <w:rPr>
                <w:b w:val="0"/>
                <w:bCs/>
                <w:caps w:val="0"/>
                <w:szCs w:val="22"/>
              </w:rPr>
              <w:t>.</w:t>
            </w:r>
          </w:p>
          <w:p w14:paraId="13CA65D9" w14:textId="77777777" w:rsidR="00F51EB7" w:rsidRPr="00547A67" w:rsidRDefault="00A60C79" w:rsidP="00232E41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caps w:val="0"/>
                <w:szCs w:val="22"/>
              </w:rPr>
              <w:t>Closing responsibilities.</w:t>
            </w:r>
          </w:p>
          <w:p w14:paraId="03B219A3" w14:textId="6C216C3F" w:rsidR="00547A67" w:rsidRPr="00547A67" w:rsidRDefault="00547A67" w:rsidP="00232E41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  <w:szCs w:val="22"/>
              </w:rPr>
            </w:pPr>
            <w:r w:rsidRPr="00547A67">
              <w:rPr>
                <w:b w:val="0"/>
                <w:bCs/>
                <w:caps w:val="0"/>
                <w:szCs w:val="22"/>
              </w:rPr>
              <w:t>Point of sale</w:t>
            </w:r>
            <w:r>
              <w:rPr>
                <w:b w:val="0"/>
                <w:bCs/>
                <w:caps w:val="0"/>
                <w:szCs w:val="22"/>
              </w:rPr>
              <w:t xml:space="preserve"> register</w:t>
            </w:r>
            <w:r w:rsidRPr="00547A67">
              <w:rPr>
                <w:b w:val="0"/>
                <w:bCs/>
                <w:caps w:val="0"/>
                <w:szCs w:val="22"/>
              </w:rPr>
              <w:t>.</w:t>
            </w:r>
          </w:p>
          <w:p w14:paraId="622B9AFC" w14:textId="1426F4E3" w:rsidR="00547A67" w:rsidRPr="00BE1575" w:rsidRDefault="00547A67" w:rsidP="00232E41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  <w:sz w:val="26"/>
                <w:szCs w:val="26"/>
              </w:rPr>
            </w:pPr>
            <w:r w:rsidRPr="00547A67">
              <w:rPr>
                <w:b w:val="0"/>
                <w:bCs/>
                <w:caps w:val="0"/>
                <w:szCs w:val="22"/>
              </w:rPr>
              <w:t>Customer care.</w:t>
            </w:r>
          </w:p>
        </w:tc>
      </w:tr>
      <w:tr w:rsidR="009877B7" w:rsidRPr="00CF1A49" w14:paraId="5D4DACEC" w14:textId="77777777" w:rsidTr="00F61DF9">
        <w:tc>
          <w:tcPr>
            <w:tcW w:w="9355" w:type="dxa"/>
            <w:tcMar>
              <w:top w:w="216" w:type="dxa"/>
            </w:tcMar>
          </w:tcPr>
          <w:p w14:paraId="2CC0035C" w14:textId="77777777" w:rsidR="009877B7" w:rsidRDefault="009877B7" w:rsidP="00F61DF9">
            <w:pPr>
              <w:pStyle w:val="Heading3"/>
            </w:pPr>
          </w:p>
        </w:tc>
      </w:tr>
    </w:tbl>
    <w:sdt>
      <w:sdtPr>
        <w:alias w:val="Education:"/>
        <w:tag w:val="Education:"/>
        <w:id w:val="-1908763273"/>
        <w:placeholder>
          <w:docPart w:val="EB1CB94EC14046AA8E9113F5A078DADB"/>
        </w:placeholder>
        <w:temporary/>
        <w:showingPlcHdr/>
        <w15:appearance w15:val="hidden"/>
      </w:sdtPr>
      <w:sdtContent>
        <w:p w14:paraId="2CCE59E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FCBFF5C" w14:textId="77777777" w:rsidTr="00D66A52">
        <w:tc>
          <w:tcPr>
            <w:tcW w:w="9355" w:type="dxa"/>
          </w:tcPr>
          <w:p w14:paraId="035CF5DA" w14:textId="3AD57AB5" w:rsidR="001D0BF1" w:rsidRPr="00CF1A49" w:rsidRDefault="00525624" w:rsidP="003922C1">
            <w:pPr>
              <w:pStyle w:val="Heading3"/>
              <w:contextualSpacing w:val="0"/>
            </w:pPr>
            <w:r>
              <w:t>2022 - 2023</w:t>
            </w:r>
          </w:p>
          <w:p w14:paraId="740DB93D" w14:textId="77777777" w:rsidR="004F6168" w:rsidRDefault="00525624" w:rsidP="003922C1">
            <w:pPr>
              <w:pStyle w:val="Heading2"/>
              <w:contextualSpacing w:val="0"/>
              <w:rPr>
                <w:rStyle w:val="SubtleReference"/>
              </w:rPr>
            </w:pPr>
            <w:r>
              <w:t>Fullstack web development – pre grad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Bottega university</w:t>
            </w:r>
          </w:p>
          <w:p w14:paraId="46679BAC" w14:textId="02E1B639" w:rsidR="00525624" w:rsidRPr="00525624" w:rsidRDefault="00525624" w:rsidP="00525624">
            <w:r>
              <w:t>Online Web Development school – Part time full stack with JavaScript, Python and React.</w:t>
            </w:r>
          </w:p>
        </w:tc>
      </w:tr>
      <w:tr w:rsidR="00F61DF9" w:rsidRPr="00CF1A49" w14:paraId="79711F6C" w14:textId="77777777" w:rsidTr="00F61DF9">
        <w:tc>
          <w:tcPr>
            <w:tcW w:w="9355" w:type="dxa"/>
            <w:tcMar>
              <w:top w:w="216" w:type="dxa"/>
            </w:tcMar>
          </w:tcPr>
          <w:p w14:paraId="20103927" w14:textId="61C543F3" w:rsidR="00F61DF9" w:rsidRPr="00CF1A49" w:rsidRDefault="0079785E" w:rsidP="003922C1">
            <w:pPr>
              <w:pStyle w:val="Heading3"/>
              <w:contextualSpacing w:val="0"/>
            </w:pPr>
            <w:r>
              <w:t>20</w:t>
            </w:r>
            <w:r w:rsidR="00F83EE9">
              <w:t>18</w:t>
            </w:r>
            <w:r>
              <w:t xml:space="preserve"> - </w:t>
            </w:r>
            <w:r w:rsidR="00F83EE9">
              <w:t>2021</w:t>
            </w:r>
          </w:p>
          <w:p w14:paraId="296D40A5" w14:textId="3DD76B25" w:rsidR="00F61DF9" w:rsidRPr="00CF1A49" w:rsidRDefault="0079785E" w:rsidP="003922C1">
            <w:pPr>
              <w:pStyle w:val="Heading2"/>
              <w:contextualSpacing w:val="0"/>
            </w:pPr>
            <w:r>
              <w:t>Computer Engineering</w:t>
            </w:r>
            <w:r w:rsidR="00C76F3B">
              <w:t xml:space="preserve"> – Pre grad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Utah Valley University</w:t>
            </w:r>
          </w:p>
          <w:p w14:paraId="5E98482C" w14:textId="7E74DC05" w:rsidR="00F61DF9" w:rsidRDefault="00374C21" w:rsidP="003922C1">
            <w:r>
              <w:t xml:space="preserve">Currently taking a financial break to pursue </w:t>
            </w:r>
            <w:r w:rsidR="004E022C">
              <w:t xml:space="preserve">a coding </w:t>
            </w:r>
            <w:r w:rsidR="00AA6D58">
              <w:t>degree.</w:t>
            </w:r>
          </w:p>
          <w:p w14:paraId="432A723E" w14:textId="77777777" w:rsidR="004E022C" w:rsidRDefault="004E022C" w:rsidP="003922C1"/>
          <w:p w14:paraId="01734A9A" w14:textId="0510FB1C" w:rsidR="004E022C" w:rsidRDefault="00525624" w:rsidP="003922C1">
            <w:pPr>
              <w:pStyle w:val="Heading3"/>
              <w:contextualSpacing w:val="0"/>
            </w:pPr>
            <w:r>
              <w:t>2010</w:t>
            </w:r>
          </w:p>
          <w:p w14:paraId="06FC0DA8" w14:textId="3D679592" w:rsidR="004A40FF" w:rsidRPr="00CF1A49" w:rsidRDefault="00525624" w:rsidP="003922C1">
            <w:pPr>
              <w:pStyle w:val="Heading2"/>
              <w:contextualSpacing w:val="0"/>
            </w:pPr>
            <w:r>
              <w:t>Medical Assisting</w:t>
            </w:r>
            <w:r w:rsidR="004A40FF" w:rsidRPr="00CF1A49">
              <w:t xml:space="preserve">, </w:t>
            </w:r>
            <w:r>
              <w:rPr>
                <w:rStyle w:val="SubtleReference"/>
              </w:rPr>
              <w:t xml:space="preserve">Mountainland Applied </w:t>
            </w:r>
            <w:r w:rsidRPr="00525624">
              <w:rPr>
                <w:rStyle w:val="SubtleReference"/>
              </w:rPr>
              <w:t>Technology</w:t>
            </w:r>
            <w:r>
              <w:rPr>
                <w:rStyle w:val="SubtleReference"/>
              </w:rPr>
              <w:t xml:space="preserve"> College (matc)</w:t>
            </w:r>
          </w:p>
          <w:p w14:paraId="0A622810" w14:textId="77777777" w:rsidR="008771E1" w:rsidRDefault="008771E1" w:rsidP="003922C1"/>
          <w:p w14:paraId="4113F9A3" w14:textId="2A881C75" w:rsidR="00525624" w:rsidRDefault="00525624" w:rsidP="00525624">
            <w:pPr>
              <w:pStyle w:val="Heading3"/>
              <w:contextualSpacing w:val="0"/>
            </w:pPr>
            <w:r>
              <w:t>20</w:t>
            </w:r>
            <w:r>
              <w:t>04 - 2008</w:t>
            </w:r>
          </w:p>
          <w:p w14:paraId="5F55CB9D" w14:textId="104F7F93" w:rsidR="00C76F3B" w:rsidRPr="00525624" w:rsidRDefault="00525624" w:rsidP="00525624">
            <w:pPr>
              <w:rPr>
                <w:rStyle w:val="SubtleReference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>HIGH SCHOOL DIPLOMA</w:t>
            </w:r>
            <w:r w:rsidR="003B753B">
              <w:rPr>
                <w:b/>
                <w:color w:val="1D824C" w:themeColor="accent1"/>
                <w:sz w:val="26"/>
                <w:szCs w:val="26"/>
              </w:rPr>
              <w:t>,</w:t>
            </w:r>
            <w:r w:rsidR="008771E1">
              <w:t xml:space="preserve"> </w:t>
            </w:r>
            <w:r w:rsidRPr="00525624">
              <w:rPr>
                <w:rStyle w:val="SubtleReference"/>
                <w:b w:val="0"/>
                <w:bCs/>
                <w:sz w:val="26"/>
                <w:szCs w:val="26"/>
              </w:rPr>
              <w:t>PROVO HIGH SCHOOL</w:t>
            </w:r>
          </w:p>
        </w:tc>
      </w:tr>
    </w:tbl>
    <w:sdt>
      <w:sdtPr>
        <w:alias w:val="Skills:"/>
        <w:tag w:val="Skills:"/>
        <w:id w:val="-1392877668"/>
        <w:placeholder>
          <w:docPart w:val="B2ACC8132A6948AEA5FC3E26EA828448"/>
        </w:placeholder>
        <w:temporary/>
        <w:showingPlcHdr/>
        <w15:appearance w15:val="hidden"/>
      </w:sdtPr>
      <w:sdtContent>
        <w:p w14:paraId="03CF66D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6AFDD3E" w14:textId="77777777" w:rsidTr="00CF1A49">
        <w:tc>
          <w:tcPr>
            <w:tcW w:w="4675" w:type="dxa"/>
          </w:tcPr>
          <w:p w14:paraId="46A87868" w14:textId="142BA395" w:rsidR="001E3120" w:rsidRPr="006E1507" w:rsidRDefault="00AD3C95" w:rsidP="006E1507">
            <w:pPr>
              <w:pStyle w:val="ListBullet"/>
              <w:contextualSpacing w:val="0"/>
            </w:pPr>
            <w:r>
              <w:t>Microsoft Office</w:t>
            </w:r>
          </w:p>
          <w:p w14:paraId="6EB26244" w14:textId="77777777" w:rsidR="001F4E6D" w:rsidRDefault="00AD3C95" w:rsidP="006E1507">
            <w:pPr>
              <w:pStyle w:val="ListBullet"/>
              <w:contextualSpacing w:val="0"/>
            </w:pPr>
            <w:r>
              <w:t>Customer Care</w:t>
            </w:r>
          </w:p>
          <w:p w14:paraId="41EE7970" w14:textId="77777777" w:rsidR="00AD3C95" w:rsidRDefault="00AD3C95" w:rsidP="006E1507">
            <w:pPr>
              <w:pStyle w:val="ListBullet"/>
              <w:contextualSpacing w:val="0"/>
            </w:pPr>
            <w:r>
              <w:t>Debt Collection</w:t>
            </w:r>
          </w:p>
          <w:p w14:paraId="3890833C" w14:textId="77777777" w:rsidR="00AD3C95" w:rsidRDefault="00AD3C95" w:rsidP="00AD3C95">
            <w:pPr>
              <w:pStyle w:val="ListBullet"/>
              <w:contextualSpacing w:val="0"/>
            </w:pPr>
            <w:r>
              <w:t>Teamwork</w:t>
            </w:r>
          </w:p>
          <w:p w14:paraId="481FF9C2" w14:textId="1F3821AC" w:rsidR="003C554E" w:rsidRPr="006E1507" w:rsidRDefault="003C554E" w:rsidP="00AD3C95">
            <w:pPr>
              <w:pStyle w:val="ListBullet"/>
              <w:contextualSpacing w:val="0"/>
            </w:pPr>
            <w:r>
              <w:t>Data Enty</w:t>
            </w:r>
          </w:p>
        </w:tc>
        <w:tc>
          <w:tcPr>
            <w:tcW w:w="4675" w:type="dxa"/>
            <w:tcMar>
              <w:left w:w="360" w:type="dxa"/>
            </w:tcMar>
          </w:tcPr>
          <w:p w14:paraId="0DBD685D" w14:textId="4E5C497C" w:rsidR="003A0632" w:rsidRPr="006E1507" w:rsidRDefault="00AD3C95" w:rsidP="006E1507">
            <w:pPr>
              <w:pStyle w:val="ListBullet"/>
              <w:contextualSpacing w:val="0"/>
            </w:pPr>
            <w:r>
              <w:t>Problem Solving</w:t>
            </w:r>
          </w:p>
          <w:p w14:paraId="365965F1" w14:textId="175C7D35" w:rsidR="001E3120" w:rsidRPr="006E1507" w:rsidRDefault="00205909" w:rsidP="006E1507">
            <w:pPr>
              <w:pStyle w:val="ListBullet"/>
              <w:contextualSpacing w:val="0"/>
            </w:pPr>
            <w:r>
              <w:t>Adaptability</w:t>
            </w:r>
          </w:p>
          <w:p w14:paraId="53215590" w14:textId="77777777" w:rsidR="001E3120" w:rsidRDefault="0050312A" w:rsidP="006E1507">
            <w:pPr>
              <w:pStyle w:val="ListBullet"/>
              <w:contextualSpacing w:val="0"/>
            </w:pPr>
            <w:r>
              <w:t>Accounts Receivable</w:t>
            </w:r>
          </w:p>
          <w:p w14:paraId="5D685390" w14:textId="4F7F252F" w:rsidR="0050312A" w:rsidRDefault="00AA6D58" w:rsidP="006E1507">
            <w:pPr>
              <w:pStyle w:val="ListBullet"/>
              <w:contextualSpacing w:val="0"/>
            </w:pPr>
            <w:r>
              <w:t>NetSuite</w:t>
            </w:r>
          </w:p>
          <w:p w14:paraId="1EA8A432" w14:textId="359BEE51" w:rsidR="00391A0C" w:rsidRPr="006E1507" w:rsidRDefault="00391A0C" w:rsidP="006E1507">
            <w:pPr>
              <w:pStyle w:val="ListBullet"/>
              <w:contextualSpacing w:val="0"/>
            </w:pPr>
            <w:r>
              <w:t>Html and CSS Coding</w:t>
            </w:r>
          </w:p>
        </w:tc>
      </w:tr>
    </w:tbl>
    <w:p w14:paraId="63C76D83" w14:textId="03600C06" w:rsidR="00AD782D" w:rsidRPr="00CF1A49" w:rsidRDefault="00C766CB" w:rsidP="0062312F">
      <w:pPr>
        <w:pStyle w:val="Heading1"/>
      </w:pPr>
      <w:r>
        <w:t>References</w:t>
      </w:r>
    </w:p>
    <w:p w14:paraId="05D99DB2" w14:textId="592CF87F" w:rsidR="006B7102" w:rsidRDefault="00635993" w:rsidP="006B7102">
      <w:pPr>
        <w:pStyle w:val="ListBullet"/>
        <w:rPr>
          <w:b/>
          <w:bCs/>
          <w:color w:val="1D824C" w:themeColor="accent1"/>
          <w:sz w:val="26"/>
          <w:szCs w:val="26"/>
        </w:rPr>
      </w:pPr>
      <w:r w:rsidRPr="00E22BA1">
        <w:rPr>
          <w:b/>
          <w:bCs/>
          <w:color w:val="1D824C" w:themeColor="accent1"/>
          <w:sz w:val="26"/>
          <w:szCs w:val="26"/>
        </w:rPr>
        <w:t>GARY MERRITT</w:t>
      </w:r>
      <w:r w:rsidR="00E22BA1">
        <w:rPr>
          <w:b/>
          <w:bCs/>
          <w:color w:val="1D824C" w:themeColor="accent1"/>
          <w:sz w:val="26"/>
          <w:szCs w:val="26"/>
        </w:rPr>
        <w:t xml:space="preserve">, </w:t>
      </w:r>
      <w:r w:rsidR="00A8074C">
        <w:rPr>
          <w:sz w:val="26"/>
          <w:szCs w:val="26"/>
        </w:rPr>
        <w:t xml:space="preserve">SALES MANAGER </w:t>
      </w:r>
      <w:r w:rsidR="009B7FA5">
        <w:rPr>
          <w:sz w:val="26"/>
          <w:szCs w:val="26"/>
        </w:rPr>
        <w:t xml:space="preserve">@ </w:t>
      </w:r>
      <w:r w:rsidR="009C5EFA">
        <w:rPr>
          <w:sz w:val="26"/>
          <w:szCs w:val="26"/>
        </w:rPr>
        <w:t>RED MOUNTAIN WHOLESALE – (801) 471-1608</w:t>
      </w:r>
    </w:p>
    <w:p w14:paraId="07B0FFE9" w14:textId="23880114" w:rsidR="006B7102" w:rsidRPr="009B7FA5" w:rsidRDefault="006B7102" w:rsidP="006B7102">
      <w:pPr>
        <w:pStyle w:val="ListBullet"/>
        <w:rPr>
          <w:b/>
          <w:bCs/>
          <w:color w:val="1D824C" w:themeColor="accent1"/>
          <w:sz w:val="26"/>
          <w:szCs w:val="26"/>
        </w:rPr>
      </w:pPr>
      <w:r>
        <w:rPr>
          <w:b/>
          <w:bCs/>
          <w:color w:val="1D824C" w:themeColor="accent1"/>
          <w:sz w:val="26"/>
          <w:szCs w:val="26"/>
        </w:rPr>
        <w:t>JANE LINK</w:t>
      </w:r>
      <w:r w:rsidR="002106CE">
        <w:rPr>
          <w:b/>
          <w:bCs/>
          <w:color w:val="1D824C" w:themeColor="accent1"/>
          <w:sz w:val="26"/>
          <w:szCs w:val="26"/>
        </w:rPr>
        <w:t xml:space="preserve">, </w:t>
      </w:r>
      <w:r w:rsidR="002106CE">
        <w:rPr>
          <w:sz w:val="26"/>
          <w:szCs w:val="26"/>
        </w:rPr>
        <w:t xml:space="preserve">MANAGER </w:t>
      </w:r>
      <w:r w:rsidR="009B7FA5">
        <w:rPr>
          <w:sz w:val="26"/>
          <w:szCs w:val="26"/>
        </w:rPr>
        <w:t>@</w:t>
      </w:r>
      <w:r w:rsidR="002106CE">
        <w:rPr>
          <w:sz w:val="26"/>
          <w:szCs w:val="26"/>
        </w:rPr>
        <w:t xml:space="preserve"> THE HOUSE THAT LARS BUILT – (801)</w:t>
      </w:r>
      <w:r w:rsidR="00A8074C">
        <w:rPr>
          <w:sz w:val="26"/>
          <w:szCs w:val="26"/>
        </w:rPr>
        <w:t xml:space="preserve"> 471 </w:t>
      </w:r>
      <w:r w:rsidR="009B7FA5">
        <w:rPr>
          <w:sz w:val="26"/>
          <w:szCs w:val="26"/>
        </w:rPr>
        <w:t>–</w:t>
      </w:r>
      <w:r w:rsidR="00A8074C">
        <w:rPr>
          <w:sz w:val="26"/>
          <w:szCs w:val="26"/>
        </w:rPr>
        <w:t xml:space="preserve"> 1648</w:t>
      </w:r>
    </w:p>
    <w:p w14:paraId="5D2B4014" w14:textId="4181EB98" w:rsidR="009B7FA5" w:rsidRPr="006B7102" w:rsidRDefault="00202138" w:rsidP="006B7102">
      <w:pPr>
        <w:pStyle w:val="ListBullet"/>
        <w:rPr>
          <w:b/>
          <w:bCs/>
          <w:color w:val="1D824C" w:themeColor="accent1"/>
          <w:sz w:val="26"/>
          <w:szCs w:val="26"/>
        </w:rPr>
      </w:pPr>
      <w:r>
        <w:rPr>
          <w:b/>
          <w:bCs/>
          <w:color w:val="1D824C" w:themeColor="accent1"/>
          <w:sz w:val="26"/>
          <w:szCs w:val="26"/>
        </w:rPr>
        <w:t>E</w:t>
      </w:r>
      <w:r w:rsidR="005B72D8">
        <w:rPr>
          <w:b/>
          <w:bCs/>
          <w:color w:val="1D824C" w:themeColor="accent1"/>
          <w:sz w:val="26"/>
          <w:szCs w:val="26"/>
        </w:rPr>
        <w:t>LI JOHNSON</w:t>
      </w:r>
      <w:r w:rsidR="009B7FA5">
        <w:rPr>
          <w:b/>
          <w:bCs/>
          <w:color w:val="1D824C" w:themeColor="accent1"/>
          <w:sz w:val="26"/>
          <w:szCs w:val="26"/>
        </w:rPr>
        <w:t xml:space="preserve">, </w:t>
      </w:r>
      <w:r w:rsidR="009C1D9B">
        <w:rPr>
          <w:sz w:val="26"/>
          <w:szCs w:val="26"/>
        </w:rPr>
        <w:t>MECHANICAL ENGINEER</w:t>
      </w:r>
      <w:r w:rsidR="009B7FA5">
        <w:rPr>
          <w:sz w:val="26"/>
          <w:szCs w:val="26"/>
        </w:rPr>
        <w:t xml:space="preserve"> @ </w:t>
      </w:r>
      <w:r w:rsidR="005B72D8">
        <w:rPr>
          <w:sz w:val="26"/>
          <w:szCs w:val="26"/>
        </w:rPr>
        <w:t>LION ENERGY</w:t>
      </w:r>
      <w:r w:rsidR="009B7FA5">
        <w:rPr>
          <w:sz w:val="26"/>
          <w:szCs w:val="26"/>
        </w:rPr>
        <w:t xml:space="preserve"> – </w:t>
      </w:r>
      <w:r w:rsidR="005B72D8">
        <w:rPr>
          <w:sz w:val="26"/>
          <w:szCs w:val="26"/>
        </w:rPr>
        <w:t>(801) 850-3381</w:t>
      </w:r>
    </w:p>
    <w:p w14:paraId="194EA442" w14:textId="6624A98C" w:rsidR="00C766CB" w:rsidRDefault="00C766CB" w:rsidP="006E1507"/>
    <w:sectPr w:rsidR="00C766CB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48FB" w14:textId="77777777" w:rsidR="00574908" w:rsidRDefault="00574908" w:rsidP="0068194B">
      <w:r>
        <w:separator/>
      </w:r>
    </w:p>
    <w:p w14:paraId="5F71CBE7" w14:textId="77777777" w:rsidR="00574908" w:rsidRDefault="00574908"/>
    <w:p w14:paraId="2BA84D89" w14:textId="77777777" w:rsidR="00574908" w:rsidRDefault="00574908"/>
  </w:endnote>
  <w:endnote w:type="continuationSeparator" w:id="0">
    <w:p w14:paraId="65B083F4" w14:textId="77777777" w:rsidR="00574908" w:rsidRDefault="00574908" w:rsidP="0068194B">
      <w:r>
        <w:continuationSeparator/>
      </w:r>
    </w:p>
    <w:p w14:paraId="3FC31B1B" w14:textId="77777777" w:rsidR="00574908" w:rsidRDefault="00574908"/>
    <w:p w14:paraId="3AF3B120" w14:textId="77777777" w:rsidR="00574908" w:rsidRDefault="005749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4A15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C607" w14:textId="77777777" w:rsidR="00574908" w:rsidRDefault="00574908" w:rsidP="0068194B">
      <w:r>
        <w:separator/>
      </w:r>
    </w:p>
    <w:p w14:paraId="33FBE2C5" w14:textId="77777777" w:rsidR="00574908" w:rsidRDefault="00574908"/>
    <w:p w14:paraId="61376C84" w14:textId="77777777" w:rsidR="00574908" w:rsidRDefault="00574908"/>
  </w:footnote>
  <w:footnote w:type="continuationSeparator" w:id="0">
    <w:p w14:paraId="244D8257" w14:textId="77777777" w:rsidR="00574908" w:rsidRDefault="00574908" w:rsidP="0068194B">
      <w:r>
        <w:continuationSeparator/>
      </w:r>
    </w:p>
    <w:p w14:paraId="4C8DF7C1" w14:textId="77777777" w:rsidR="00574908" w:rsidRDefault="00574908"/>
    <w:p w14:paraId="7D669122" w14:textId="77777777" w:rsidR="00574908" w:rsidRDefault="005749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1A0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B0661A" wp14:editId="7049A5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00A7BE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0E2811"/>
    <w:multiLevelType w:val="hybridMultilevel"/>
    <w:tmpl w:val="AF58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441DE"/>
    <w:multiLevelType w:val="hybridMultilevel"/>
    <w:tmpl w:val="6B12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70521"/>
    <w:multiLevelType w:val="hybridMultilevel"/>
    <w:tmpl w:val="00F2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309030">
    <w:abstractNumId w:val="9"/>
  </w:num>
  <w:num w:numId="2" w16cid:durableId="1098866294">
    <w:abstractNumId w:val="8"/>
  </w:num>
  <w:num w:numId="3" w16cid:durableId="948007092">
    <w:abstractNumId w:val="7"/>
  </w:num>
  <w:num w:numId="4" w16cid:durableId="942147502">
    <w:abstractNumId w:val="6"/>
  </w:num>
  <w:num w:numId="5" w16cid:durableId="114250134">
    <w:abstractNumId w:val="10"/>
  </w:num>
  <w:num w:numId="6" w16cid:durableId="1783761027">
    <w:abstractNumId w:val="3"/>
  </w:num>
  <w:num w:numId="7" w16cid:durableId="408313557">
    <w:abstractNumId w:val="11"/>
  </w:num>
  <w:num w:numId="8" w16cid:durableId="715738302">
    <w:abstractNumId w:val="2"/>
  </w:num>
  <w:num w:numId="9" w16cid:durableId="1823425369">
    <w:abstractNumId w:val="12"/>
  </w:num>
  <w:num w:numId="10" w16cid:durableId="2146772292">
    <w:abstractNumId w:val="5"/>
  </w:num>
  <w:num w:numId="11" w16cid:durableId="1869756391">
    <w:abstractNumId w:val="4"/>
  </w:num>
  <w:num w:numId="12" w16cid:durableId="169754566">
    <w:abstractNumId w:val="1"/>
  </w:num>
  <w:num w:numId="13" w16cid:durableId="1251624609">
    <w:abstractNumId w:val="0"/>
  </w:num>
  <w:num w:numId="14" w16cid:durableId="646862646">
    <w:abstractNumId w:val="15"/>
  </w:num>
  <w:num w:numId="15" w16cid:durableId="1158307784">
    <w:abstractNumId w:val="13"/>
  </w:num>
  <w:num w:numId="16" w16cid:durableId="898251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66"/>
    <w:rsid w:val="000001EF"/>
    <w:rsid w:val="00007322"/>
    <w:rsid w:val="00007728"/>
    <w:rsid w:val="00022EB2"/>
    <w:rsid w:val="00024584"/>
    <w:rsid w:val="00024730"/>
    <w:rsid w:val="000539C6"/>
    <w:rsid w:val="00055E95"/>
    <w:rsid w:val="0007021F"/>
    <w:rsid w:val="000A7A03"/>
    <w:rsid w:val="000B2BA5"/>
    <w:rsid w:val="000F2F8C"/>
    <w:rsid w:val="000F7612"/>
    <w:rsid w:val="0010006E"/>
    <w:rsid w:val="00102EFD"/>
    <w:rsid w:val="001045A8"/>
    <w:rsid w:val="00114A91"/>
    <w:rsid w:val="00120E97"/>
    <w:rsid w:val="001427E1"/>
    <w:rsid w:val="00163668"/>
    <w:rsid w:val="00171566"/>
    <w:rsid w:val="00174676"/>
    <w:rsid w:val="001755A8"/>
    <w:rsid w:val="00184014"/>
    <w:rsid w:val="00192008"/>
    <w:rsid w:val="00192E4F"/>
    <w:rsid w:val="001C0578"/>
    <w:rsid w:val="001C0E68"/>
    <w:rsid w:val="001C4B6F"/>
    <w:rsid w:val="001D0BF1"/>
    <w:rsid w:val="001D0F6C"/>
    <w:rsid w:val="001E3120"/>
    <w:rsid w:val="001E7E0C"/>
    <w:rsid w:val="001F0BB0"/>
    <w:rsid w:val="001F4E6D"/>
    <w:rsid w:val="001F5EE2"/>
    <w:rsid w:val="001F6140"/>
    <w:rsid w:val="00202138"/>
    <w:rsid w:val="00203573"/>
    <w:rsid w:val="00205909"/>
    <w:rsid w:val="0020597D"/>
    <w:rsid w:val="002106CE"/>
    <w:rsid w:val="00213B4C"/>
    <w:rsid w:val="00217520"/>
    <w:rsid w:val="002253B0"/>
    <w:rsid w:val="0022765F"/>
    <w:rsid w:val="00232E41"/>
    <w:rsid w:val="00236D54"/>
    <w:rsid w:val="00241D8C"/>
    <w:rsid w:val="00241FDB"/>
    <w:rsid w:val="002441EF"/>
    <w:rsid w:val="002471C1"/>
    <w:rsid w:val="0024720C"/>
    <w:rsid w:val="00253879"/>
    <w:rsid w:val="002617AE"/>
    <w:rsid w:val="002638D0"/>
    <w:rsid w:val="002647D3"/>
    <w:rsid w:val="00272A49"/>
    <w:rsid w:val="00275EAE"/>
    <w:rsid w:val="002835A9"/>
    <w:rsid w:val="00294998"/>
    <w:rsid w:val="00297F18"/>
    <w:rsid w:val="002A1945"/>
    <w:rsid w:val="002B2958"/>
    <w:rsid w:val="002B3FC8"/>
    <w:rsid w:val="002D02E4"/>
    <w:rsid w:val="002D050B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7CC3"/>
    <w:rsid w:val="00345342"/>
    <w:rsid w:val="003544E1"/>
    <w:rsid w:val="00356D9B"/>
    <w:rsid w:val="003637DD"/>
    <w:rsid w:val="00364613"/>
    <w:rsid w:val="00366398"/>
    <w:rsid w:val="00374C21"/>
    <w:rsid w:val="00383D85"/>
    <w:rsid w:val="00390C8F"/>
    <w:rsid w:val="00391A0C"/>
    <w:rsid w:val="003922C1"/>
    <w:rsid w:val="003A0632"/>
    <w:rsid w:val="003A30E5"/>
    <w:rsid w:val="003A523F"/>
    <w:rsid w:val="003A6354"/>
    <w:rsid w:val="003A6ADF"/>
    <w:rsid w:val="003B5928"/>
    <w:rsid w:val="003B753B"/>
    <w:rsid w:val="003C554E"/>
    <w:rsid w:val="003D380F"/>
    <w:rsid w:val="003D607A"/>
    <w:rsid w:val="003E160D"/>
    <w:rsid w:val="003E5646"/>
    <w:rsid w:val="003F1D5F"/>
    <w:rsid w:val="00405128"/>
    <w:rsid w:val="00406CFF"/>
    <w:rsid w:val="00411A25"/>
    <w:rsid w:val="00416B25"/>
    <w:rsid w:val="00420592"/>
    <w:rsid w:val="004319E0"/>
    <w:rsid w:val="00437E8C"/>
    <w:rsid w:val="00440225"/>
    <w:rsid w:val="0044614E"/>
    <w:rsid w:val="00447966"/>
    <w:rsid w:val="004526CD"/>
    <w:rsid w:val="00460626"/>
    <w:rsid w:val="004726BC"/>
    <w:rsid w:val="00474105"/>
    <w:rsid w:val="00474D66"/>
    <w:rsid w:val="00480E6E"/>
    <w:rsid w:val="00486277"/>
    <w:rsid w:val="00494CF6"/>
    <w:rsid w:val="00495F8D"/>
    <w:rsid w:val="004A1FAE"/>
    <w:rsid w:val="004A32FF"/>
    <w:rsid w:val="004A40FF"/>
    <w:rsid w:val="004B06EB"/>
    <w:rsid w:val="004B39FD"/>
    <w:rsid w:val="004B6AD0"/>
    <w:rsid w:val="004C2D5D"/>
    <w:rsid w:val="004C33E1"/>
    <w:rsid w:val="004E01EB"/>
    <w:rsid w:val="004E022C"/>
    <w:rsid w:val="004E2794"/>
    <w:rsid w:val="004F6168"/>
    <w:rsid w:val="00500A71"/>
    <w:rsid w:val="0050312A"/>
    <w:rsid w:val="00510392"/>
    <w:rsid w:val="00513E2A"/>
    <w:rsid w:val="00525624"/>
    <w:rsid w:val="00544F1F"/>
    <w:rsid w:val="00547A67"/>
    <w:rsid w:val="00566A35"/>
    <w:rsid w:val="0056701E"/>
    <w:rsid w:val="005740D7"/>
    <w:rsid w:val="00574908"/>
    <w:rsid w:val="00575449"/>
    <w:rsid w:val="00590961"/>
    <w:rsid w:val="005913BA"/>
    <w:rsid w:val="005A0F26"/>
    <w:rsid w:val="005A1B10"/>
    <w:rsid w:val="005A4FA5"/>
    <w:rsid w:val="005A6850"/>
    <w:rsid w:val="005B1B1B"/>
    <w:rsid w:val="005B72D8"/>
    <w:rsid w:val="005C5932"/>
    <w:rsid w:val="005D3CA7"/>
    <w:rsid w:val="005D4CC1"/>
    <w:rsid w:val="005F0885"/>
    <w:rsid w:val="005F10A1"/>
    <w:rsid w:val="005F4B91"/>
    <w:rsid w:val="005F55D2"/>
    <w:rsid w:val="00607015"/>
    <w:rsid w:val="0062312F"/>
    <w:rsid w:val="00625F2C"/>
    <w:rsid w:val="00635993"/>
    <w:rsid w:val="0063702E"/>
    <w:rsid w:val="00650DF4"/>
    <w:rsid w:val="006618E9"/>
    <w:rsid w:val="00663538"/>
    <w:rsid w:val="0068194B"/>
    <w:rsid w:val="00692703"/>
    <w:rsid w:val="006A1962"/>
    <w:rsid w:val="006A6B5B"/>
    <w:rsid w:val="006B42E5"/>
    <w:rsid w:val="006B5D48"/>
    <w:rsid w:val="006B7102"/>
    <w:rsid w:val="006B7D7B"/>
    <w:rsid w:val="006C1A5E"/>
    <w:rsid w:val="006D65FA"/>
    <w:rsid w:val="006E1507"/>
    <w:rsid w:val="00712D8B"/>
    <w:rsid w:val="00716F74"/>
    <w:rsid w:val="0072380A"/>
    <w:rsid w:val="007273B7"/>
    <w:rsid w:val="00733E0A"/>
    <w:rsid w:val="0074403D"/>
    <w:rsid w:val="007443E3"/>
    <w:rsid w:val="00745734"/>
    <w:rsid w:val="00746D44"/>
    <w:rsid w:val="007538DC"/>
    <w:rsid w:val="00757803"/>
    <w:rsid w:val="007653A4"/>
    <w:rsid w:val="00767308"/>
    <w:rsid w:val="0079206B"/>
    <w:rsid w:val="00796076"/>
    <w:rsid w:val="0079785E"/>
    <w:rsid w:val="00797B1E"/>
    <w:rsid w:val="007B78FE"/>
    <w:rsid w:val="007C0566"/>
    <w:rsid w:val="007C606B"/>
    <w:rsid w:val="007E6A61"/>
    <w:rsid w:val="00801140"/>
    <w:rsid w:val="00802737"/>
    <w:rsid w:val="00803404"/>
    <w:rsid w:val="00811E90"/>
    <w:rsid w:val="00834955"/>
    <w:rsid w:val="0083528B"/>
    <w:rsid w:val="00835CBF"/>
    <w:rsid w:val="00837EA0"/>
    <w:rsid w:val="008462C1"/>
    <w:rsid w:val="00855B59"/>
    <w:rsid w:val="00860461"/>
    <w:rsid w:val="0086487C"/>
    <w:rsid w:val="00870B20"/>
    <w:rsid w:val="008771E1"/>
    <w:rsid w:val="008829F8"/>
    <w:rsid w:val="00885897"/>
    <w:rsid w:val="008A6538"/>
    <w:rsid w:val="008B3204"/>
    <w:rsid w:val="008C7056"/>
    <w:rsid w:val="008F3B14"/>
    <w:rsid w:val="008F5468"/>
    <w:rsid w:val="00901899"/>
    <w:rsid w:val="009033B1"/>
    <w:rsid w:val="0090344B"/>
    <w:rsid w:val="00905715"/>
    <w:rsid w:val="0091321E"/>
    <w:rsid w:val="00913946"/>
    <w:rsid w:val="00917A92"/>
    <w:rsid w:val="0092726B"/>
    <w:rsid w:val="009361BA"/>
    <w:rsid w:val="00944F78"/>
    <w:rsid w:val="009510E7"/>
    <w:rsid w:val="00952C89"/>
    <w:rsid w:val="009571D8"/>
    <w:rsid w:val="00957CC3"/>
    <w:rsid w:val="009650EA"/>
    <w:rsid w:val="0097790C"/>
    <w:rsid w:val="009814B4"/>
    <w:rsid w:val="0098506E"/>
    <w:rsid w:val="009877B7"/>
    <w:rsid w:val="009A44CE"/>
    <w:rsid w:val="009B7FA5"/>
    <w:rsid w:val="009C1D9B"/>
    <w:rsid w:val="009C4DFC"/>
    <w:rsid w:val="009C5EFA"/>
    <w:rsid w:val="009D44F8"/>
    <w:rsid w:val="009E3160"/>
    <w:rsid w:val="009E365D"/>
    <w:rsid w:val="009F124E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C79"/>
    <w:rsid w:val="00A615E1"/>
    <w:rsid w:val="00A755E8"/>
    <w:rsid w:val="00A8074C"/>
    <w:rsid w:val="00A93A5D"/>
    <w:rsid w:val="00A96342"/>
    <w:rsid w:val="00A97E27"/>
    <w:rsid w:val="00AA0829"/>
    <w:rsid w:val="00AA6D58"/>
    <w:rsid w:val="00AB32F8"/>
    <w:rsid w:val="00AB610B"/>
    <w:rsid w:val="00AB7FC1"/>
    <w:rsid w:val="00AD360E"/>
    <w:rsid w:val="00AD3C95"/>
    <w:rsid w:val="00AD40FB"/>
    <w:rsid w:val="00AD782D"/>
    <w:rsid w:val="00AE0171"/>
    <w:rsid w:val="00AE19AD"/>
    <w:rsid w:val="00AE25D5"/>
    <w:rsid w:val="00AE4413"/>
    <w:rsid w:val="00AE7650"/>
    <w:rsid w:val="00B10EBE"/>
    <w:rsid w:val="00B236F1"/>
    <w:rsid w:val="00B25EA7"/>
    <w:rsid w:val="00B373C4"/>
    <w:rsid w:val="00B50F99"/>
    <w:rsid w:val="00B51D1B"/>
    <w:rsid w:val="00B5363E"/>
    <w:rsid w:val="00B540F4"/>
    <w:rsid w:val="00B60FD0"/>
    <w:rsid w:val="00B622DF"/>
    <w:rsid w:val="00B6332A"/>
    <w:rsid w:val="00B65E5C"/>
    <w:rsid w:val="00B67D4B"/>
    <w:rsid w:val="00B70ABB"/>
    <w:rsid w:val="00B81760"/>
    <w:rsid w:val="00B8494C"/>
    <w:rsid w:val="00B85BFB"/>
    <w:rsid w:val="00BA0D22"/>
    <w:rsid w:val="00BA1546"/>
    <w:rsid w:val="00BB4E51"/>
    <w:rsid w:val="00BB5DED"/>
    <w:rsid w:val="00BD431F"/>
    <w:rsid w:val="00BE1575"/>
    <w:rsid w:val="00BE423E"/>
    <w:rsid w:val="00BF61AC"/>
    <w:rsid w:val="00BF6D31"/>
    <w:rsid w:val="00C066E5"/>
    <w:rsid w:val="00C10ADC"/>
    <w:rsid w:val="00C25AE5"/>
    <w:rsid w:val="00C47FA6"/>
    <w:rsid w:val="00C57FC6"/>
    <w:rsid w:val="00C635EE"/>
    <w:rsid w:val="00C64872"/>
    <w:rsid w:val="00C66A7D"/>
    <w:rsid w:val="00C766CB"/>
    <w:rsid w:val="00C76F3B"/>
    <w:rsid w:val="00C779DA"/>
    <w:rsid w:val="00C77E8B"/>
    <w:rsid w:val="00C814F7"/>
    <w:rsid w:val="00CA2A3B"/>
    <w:rsid w:val="00CA4B4D"/>
    <w:rsid w:val="00CB35C3"/>
    <w:rsid w:val="00CB7C2C"/>
    <w:rsid w:val="00CD323D"/>
    <w:rsid w:val="00CE4030"/>
    <w:rsid w:val="00CE64B3"/>
    <w:rsid w:val="00CF1A49"/>
    <w:rsid w:val="00D0630C"/>
    <w:rsid w:val="00D15C90"/>
    <w:rsid w:val="00D212C3"/>
    <w:rsid w:val="00D243A9"/>
    <w:rsid w:val="00D305E5"/>
    <w:rsid w:val="00D37CD3"/>
    <w:rsid w:val="00D66A52"/>
    <w:rsid w:val="00D66EFA"/>
    <w:rsid w:val="00D72A2D"/>
    <w:rsid w:val="00D76B56"/>
    <w:rsid w:val="00D93409"/>
    <w:rsid w:val="00D9521A"/>
    <w:rsid w:val="00DA2DFB"/>
    <w:rsid w:val="00DA3914"/>
    <w:rsid w:val="00DA59AA"/>
    <w:rsid w:val="00DA6071"/>
    <w:rsid w:val="00DB6915"/>
    <w:rsid w:val="00DB7E1E"/>
    <w:rsid w:val="00DC1B78"/>
    <w:rsid w:val="00DC2A2F"/>
    <w:rsid w:val="00DC600B"/>
    <w:rsid w:val="00DD1D10"/>
    <w:rsid w:val="00DE0FAA"/>
    <w:rsid w:val="00DE136D"/>
    <w:rsid w:val="00DE4C67"/>
    <w:rsid w:val="00DE6534"/>
    <w:rsid w:val="00DE6F1F"/>
    <w:rsid w:val="00DF4D6C"/>
    <w:rsid w:val="00E01923"/>
    <w:rsid w:val="00E14498"/>
    <w:rsid w:val="00E22BA1"/>
    <w:rsid w:val="00E2357A"/>
    <w:rsid w:val="00E2397A"/>
    <w:rsid w:val="00E254DB"/>
    <w:rsid w:val="00E300FC"/>
    <w:rsid w:val="00E362DB"/>
    <w:rsid w:val="00E52745"/>
    <w:rsid w:val="00E5632B"/>
    <w:rsid w:val="00E70240"/>
    <w:rsid w:val="00E711B5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47D2A"/>
    <w:rsid w:val="00F51EB7"/>
    <w:rsid w:val="00F61DF9"/>
    <w:rsid w:val="00F778D6"/>
    <w:rsid w:val="00F81960"/>
    <w:rsid w:val="00F82424"/>
    <w:rsid w:val="00F83EE9"/>
    <w:rsid w:val="00F8769D"/>
    <w:rsid w:val="00F9350C"/>
    <w:rsid w:val="00F94EB5"/>
    <w:rsid w:val="00F9624D"/>
    <w:rsid w:val="00FA1D3A"/>
    <w:rsid w:val="00FB31C1"/>
    <w:rsid w:val="00FB58F2"/>
    <w:rsid w:val="00FC4767"/>
    <w:rsid w:val="00FC6AEA"/>
    <w:rsid w:val="00FD27C6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566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m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8FC0A00A304B258D5F59F35A54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AAD36-1C8B-463B-9FDF-501991C1B53A}"/>
      </w:docPartPr>
      <w:docPartBody>
        <w:p w:rsidR="002B47F5" w:rsidRDefault="00000000">
          <w:pPr>
            <w:pStyle w:val="A48FC0A00A304B258D5F59F35A544BAB"/>
          </w:pPr>
          <w:r w:rsidRPr="00CF1A49">
            <w:t>·</w:t>
          </w:r>
        </w:p>
      </w:docPartBody>
    </w:docPart>
    <w:docPart>
      <w:docPartPr>
        <w:name w:val="EC1C416BD87D4045B0A07C3BF982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F5CB5-16D8-4B42-AFA0-DDE10EDBAD22}"/>
      </w:docPartPr>
      <w:docPartBody>
        <w:p w:rsidR="002B47F5" w:rsidRDefault="00000000">
          <w:pPr>
            <w:pStyle w:val="EC1C416BD87D4045B0A07C3BF982AD41"/>
          </w:pPr>
          <w:r w:rsidRPr="00CF1A49">
            <w:t>·</w:t>
          </w:r>
        </w:p>
      </w:docPartBody>
    </w:docPart>
    <w:docPart>
      <w:docPartPr>
        <w:name w:val="1261228063524C26ACF43D64FF9D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F9A5A-6576-4A54-81AC-471C4A9CEBB8}"/>
      </w:docPartPr>
      <w:docPartBody>
        <w:p w:rsidR="002B47F5" w:rsidRDefault="00000000">
          <w:pPr>
            <w:pStyle w:val="1261228063524C26ACF43D64FF9D4664"/>
          </w:pPr>
          <w:r w:rsidRPr="00CF1A49">
            <w:t>Experience</w:t>
          </w:r>
        </w:p>
      </w:docPartBody>
    </w:docPart>
    <w:docPart>
      <w:docPartPr>
        <w:name w:val="EB1CB94EC14046AA8E9113F5A078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4E2BB-2638-4D4E-BB67-945242048C90}"/>
      </w:docPartPr>
      <w:docPartBody>
        <w:p w:rsidR="002B47F5" w:rsidRDefault="00000000">
          <w:pPr>
            <w:pStyle w:val="EB1CB94EC14046AA8E9113F5A078DADB"/>
          </w:pPr>
          <w:r w:rsidRPr="00CF1A49">
            <w:t>Education</w:t>
          </w:r>
        </w:p>
      </w:docPartBody>
    </w:docPart>
    <w:docPart>
      <w:docPartPr>
        <w:name w:val="B2ACC8132A6948AEA5FC3E26EA828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FFB84-2B69-432A-89C2-0C3AD3CB04F8}"/>
      </w:docPartPr>
      <w:docPartBody>
        <w:p w:rsidR="002B47F5" w:rsidRDefault="00000000">
          <w:pPr>
            <w:pStyle w:val="B2ACC8132A6948AEA5FC3E26EA82844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BB"/>
    <w:rsid w:val="002B47F5"/>
    <w:rsid w:val="004E4D79"/>
    <w:rsid w:val="008877BB"/>
    <w:rsid w:val="00BE0E15"/>
    <w:rsid w:val="00C067E3"/>
    <w:rsid w:val="00CB515D"/>
    <w:rsid w:val="00DE5277"/>
    <w:rsid w:val="00E9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48FC0A00A304B258D5F59F35A544BAB">
    <w:name w:val="A48FC0A00A304B258D5F59F35A544BAB"/>
  </w:style>
  <w:style w:type="paragraph" w:customStyle="1" w:styleId="EC1C416BD87D4045B0A07C3BF982AD41">
    <w:name w:val="EC1C416BD87D4045B0A07C3BF982AD41"/>
  </w:style>
  <w:style w:type="paragraph" w:customStyle="1" w:styleId="1261228063524C26ACF43D64FF9D4664">
    <w:name w:val="1261228063524C26ACF43D64FF9D466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B1CB94EC14046AA8E9113F5A078DADB">
    <w:name w:val="EB1CB94EC14046AA8E9113F5A078DADB"/>
  </w:style>
  <w:style w:type="paragraph" w:customStyle="1" w:styleId="B2ACC8132A6948AEA5FC3E26EA828448">
    <w:name w:val="B2ACC8132A6948AEA5FC3E26EA828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2022-08-02T20:56:00Z</dcterms:created>
  <dcterms:modified xsi:type="dcterms:W3CDTF">2023-02-09T21:18:00Z</dcterms:modified>
  <cp:category/>
</cp:coreProperties>
</file>